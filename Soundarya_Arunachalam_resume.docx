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F72FC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EB6E7F" w14:textId="2A467832" w:rsidR="00692703" w:rsidRPr="00002B64" w:rsidRDefault="00002B64" w:rsidP="00913946">
            <w:pPr>
              <w:pStyle w:val="Title"/>
              <w:rPr>
                <w:sz w:val="28"/>
                <w:szCs w:val="28"/>
              </w:rPr>
            </w:pPr>
            <w:r w:rsidRPr="00002B64">
              <w:rPr>
                <w:sz w:val="28"/>
                <w:szCs w:val="28"/>
              </w:rPr>
              <w:t>Soundarya Lakshmi Arunachalam</w:t>
            </w:r>
          </w:p>
          <w:p w14:paraId="2DFAE491" w14:textId="6F63D96E" w:rsidR="00692703" w:rsidRPr="00CF1A49" w:rsidRDefault="00002B64" w:rsidP="00913946">
            <w:pPr>
              <w:pStyle w:val="ContactInfo"/>
              <w:contextualSpacing w:val="0"/>
            </w:pPr>
            <w:r>
              <w:t xml:space="preserve">C4F107, </w:t>
            </w:r>
            <w:proofErr w:type="spellStart"/>
            <w:r>
              <w:t>Navins</w:t>
            </w:r>
            <w:proofErr w:type="spellEnd"/>
            <w:r>
              <w:t xml:space="preserve"> Springfield Apartments, </w:t>
            </w:r>
            <w:proofErr w:type="spellStart"/>
            <w:r>
              <w:t>Kovilambakkam</w:t>
            </w:r>
            <w:proofErr w:type="spellEnd"/>
            <w:r>
              <w:t xml:space="preserve">, Chennai, </w:t>
            </w:r>
            <w:proofErr w:type="spellStart"/>
            <w:r>
              <w:t>TamilNadu</w:t>
            </w:r>
            <w:proofErr w:type="spellEnd"/>
            <w:r>
              <w:t xml:space="preserve"> 600100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84FF6B4EE1040FDB5625571B76739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+91-9962284154</w:t>
            </w:r>
          </w:p>
          <w:p w14:paraId="0D1F4DC5" w14:textId="65CEEC67" w:rsidR="00692703" w:rsidRPr="00CF1A49" w:rsidRDefault="00002B64" w:rsidP="00913946">
            <w:pPr>
              <w:pStyle w:val="ContactInfoEmphasis"/>
              <w:contextualSpacing w:val="0"/>
            </w:pPr>
            <w:r>
              <w:t>soundarya1992@gmail.com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E878B073E2A4327AEA4051AF0C92DC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EE08D2C04AD4986BE4F786BC3BB20B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341A1EFA72984063AEA1DEF72994D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CC0562CD0F4C41EA8EEE93CF2C2302F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5CD18DCA" w14:textId="77777777" w:rsidTr="00692703">
        <w:tc>
          <w:tcPr>
            <w:tcW w:w="9360" w:type="dxa"/>
            <w:tcMar>
              <w:top w:w="432" w:type="dxa"/>
            </w:tcMar>
          </w:tcPr>
          <w:p w14:paraId="19F1658D" w14:textId="5E8FF8A4" w:rsidR="001755A8" w:rsidRPr="00CF1A49" w:rsidRDefault="00002B64" w:rsidP="00913946">
            <w:pPr>
              <w:contextualSpacing w:val="0"/>
            </w:pPr>
            <w:r>
              <w:t>An enthusiastic learner, that has made me to bre</w:t>
            </w:r>
            <w:r w:rsidR="00E46A69">
              <w:t>ak into a new career</w:t>
            </w:r>
            <w:r>
              <w:t xml:space="preserve"> on data science. Receptive to learn new technologies and adaptive to any environment.</w:t>
            </w:r>
            <w:bookmarkStart w:id="0" w:name="_GoBack"/>
            <w:bookmarkEnd w:id="0"/>
          </w:p>
        </w:tc>
      </w:tr>
    </w:tbl>
    <w:p w14:paraId="6E3967BB" w14:textId="77777777" w:rsidR="004E01EB" w:rsidRPr="00CF1A49" w:rsidRDefault="003A0FD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AB318A1595748D796ACFAE24B3B031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598D381" w14:textId="77777777" w:rsidTr="00D66A52">
        <w:tc>
          <w:tcPr>
            <w:tcW w:w="9355" w:type="dxa"/>
          </w:tcPr>
          <w:p w14:paraId="2B4D599C" w14:textId="2162BE86" w:rsidR="001D0BF1" w:rsidRPr="00E46A69" w:rsidRDefault="00E46A69" w:rsidP="001D0BF1">
            <w:pPr>
              <w:pStyle w:val="Heading3"/>
              <w:contextualSpacing w:val="0"/>
              <w:outlineLvl w:val="2"/>
            </w:pPr>
            <w:r w:rsidRPr="00E46A69">
              <w:t>April,2014</w:t>
            </w:r>
            <w:r w:rsidR="001D0BF1" w:rsidRPr="00E46A6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18CC71D1E45F4F8D9C88C82CC1753759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E46A69">
                  <w:t>To</w:t>
                </w:r>
              </w:sdtContent>
            </w:sdt>
            <w:r w:rsidRPr="00E46A69">
              <w:t xml:space="preserve"> July,2017</w:t>
            </w:r>
          </w:p>
          <w:p w14:paraId="51738612" w14:textId="0AB2B5C7" w:rsidR="001D0BF1" w:rsidRPr="00E46A69" w:rsidRDefault="00E46A69" w:rsidP="001D0BF1">
            <w:pPr>
              <w:pStyle w:val="Heading2"/>
              <w:contextualSpacing w:val="0"/>
              <w:outlineLvl w:val="1"/>
            </w:pPr>
            <w:r w:rsidRPr="00E46A69">
              <w:t>Project Engineer</w:t>
            </w:r>
            <w:r w:rsidR="001D0BF1" w:rsidRPr="00E46A69">
              <w:t xml:space="preserve">, </w:t>
            </w:r>
            <w:r w:rsidRPr="00E46A69">
              <w:t>wipro technologies</w:t>
            </w:r>
          </w:p>
          <w:p w14:paraId="0D6D0B21" w14:textId="7C866D68" w:rsidR="00E46A69" w:rsidRDefault="00E46A69" w:rsidP="00E46A69">
            <w:pPr>
              <w:pStyle w:val="ListParagraph"/>
              <w:numPr>
                <w:ilvl w:val="0"/>
                <w:numId w:val="14"/>
              </w:numPr>
            </w:pPr>
            <w:r>
              <w:t xml:space="preserve">Developed mappings in Informatica </w:t>
            </w:r>
            <w:r w:rsidR="00226098">
              <w:t>PowerCenter</w:t>
            </w:r>
            <w:r>
              <w:t>, Performance tuning in Mappi</w:t>
            </w:r>
            <w:r w:rsidR="00226098">
              <w:t>n</w:t>
            </w:r>
            <w:r>
              <w:t>g level,</w:t>
            </w:r>
          </w:p>
          <w:p w14:paraId="68EECA2B" w14:textId="17A698FE" w:rsidR="00E46A69" w:rsidRDefault="00E46A69" w:rsidP="00E46A69">
            <w:pPr>
              <w:pStyle w:val="ListParagraph"/>
              <w:numPr>
                <w:ilvl w:val="0"/>
                <w:numId w:val="14"/>
              </w:numPr>
            </w:pPr>
            <w:r w:rsidRPr="00E46A69">
              <w:t>Used Oracle to write SQL queries that create/alter/delete tables and to extract the necessary data</w:t>
            </w:r>
            <w:r>
              <w:t xml:space="preserve"> </w:t>
            </w:r>
          </w:p>
          <w:p w14:paraId="6D4801F7" w14:textId="7E805BAF" w:rsidR="00E46A69" w:rsidRDefault="00E46A69" w:rsidP="00E46A69">
            <w:pPr>
              <w:pStyle w:val="ListParagraph"/>
              <w:numPr>
                <w:ilvl w:val="0"/>
                <w:numId w:val="14"/>
              </w:numPr>
            </w:pPr>
            <w:r>
              <w:t>Used Teradata utilities like BTEQ for Data conversion</w:t>
            </w:r>
          </w:p>
          <w:p w14:paraId="57EB368E" w14:textId="4FD30C2A" w:rsidR="001E3120" w:rsidRPr="00CF1A49" w:rsidRDefault="00E46A69" w:rsidP="00E46A69">
            <w:pPr>
              <w:pStyle w:val="ListParagraph"/>
              <w:numPr>
                <w:ilvl w:val="0"/>
                <w:numId w:val="14"/>
              </w:numPr>
            </w:pPr>
            <w:r w:rsidRPr="00E46A69">
              <w:t>Performed Unit testing and maintained test logs and test cases for all the mappings.</w:t>
            </w:r>
          </w:p>
        </w:tc>
      </w:tr>
      <w:tr w:rsidR="00F61DF9" w:rsidRPr="00CF1A49" w14:paraId="401BD35D" w14:textId="77777777" w:rsidTr="00F61DF9">
        <w:tc>
          <w:tcPr>
            <w:tcW w:w="9355" w:type="dxa"/>
            <w:tcMar>
              <w:top w:w="216" w:type="dxa"/>
            </w:tcMar>
          </w:tcPr>
          <w:p w14:paraId="4E76D6D0" w14:textId="53B7C92A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66F58FC0C6F0446BB759E61332E0F3A7"/>
        </w:placeholder>
        <w:temporary/>
        <w:showingPlcHdr/>
        <w15:appearance w15:val="hidden"/>
      </w:sdtPr>
      <w:sdtEndPr/>
      <w:sdtContent>
        <w:p w14:paraId="06885C8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EA72A6E" w14:textId="77777777" w:rsidTr="00D66A52">
        <w:tc>
          <w:tcPr>
            <w:tcW w:w="9355" w:type="dxa"/>
          </w:tcPr>
          <w:p w14:paraId="040B2B87" w14:textId="1D8EDD1F" w:rsidR="00FB5E1A" w:rsidRPr="00CF1A49" w:rsidRDefault="00FB5E1A" w:rsidP="00FB5E1A">
            <w:pPr>
              <w:pStyle w:val="Heading3"/>
              <w:contextualSpacing w:val="0"/>
              <w:outlineLvl w:val="2"/>
            </w:pPr>
            <w:r>
              <w:t>April</w:t>
            </w:r>
            <w:r w:rsidRPr="00CF1A49">
              <w:t xml:space="preserve"> </w:t>
            </w:r>
            <w:r>
              <w:t>2013</w:t>
            </w:r>
          </w:p>
          <w:p w14:paraId="3B919875" w14:textId="57922264" w:rsidR="00FB5E1A" w:rsidRPr="00CF1A49" w:rsidRDefault="00226098" w:rsidP="00FB5E1A">
            <w:pPr>
              <w:pStyle w:val="Heading2"/>
              <w:contextualSpacing w:val="0"/>
              <w:outlineLvl w:val="1"/>
            </w:pPr>
            <w:r>
              <w:t>B. TECH</w:t>
            </w:r>
            <w:r w:rsidR="00FB5E1A">
              <w:t xml:space="preserve"> it</w:t>
            </w:r>
            <w:r w:rsidR="00FB5E1A" w:rsidRPr="00CF1A49">
              <w:t xml:space="preserve">, </w:t>
            </w:r>
            <w:r w:rsidR="00FB5E1A">
              <w:rPr>
                <w:rStyle w:val="SubtleReference"/>
              </w:rPr>
              <w:t>velammal college of engineering &amp; Technology</w:t>
            </w:r>
            <w:r w:rsidR="00FB5E1A">
              <w:rPr>
                <w:rStyle w:val="SubtleReference"/>
              </w:rPr>
              <w:t xml:space="preserve">, </w:t>
            </w:r>
            <w:r w:rsidR="00FB5E1A">
              <w:rPr>
                <w:rStyle w:val="SubtleReference"/>
              </w:rPr>
              <w:t>madurai</w:t>
            </w:r>
          </w:p>
          <w:p w14:paraId="78B9A4CC" w14:textId="0CEAF404" w:rsidR="00FB5E1A" w:rsidRDefault="00FB5E1A" w:rsidP="00FB5E1A">
            <w:pPr>
              <w:pStyle w:val="Heading3"/>
              <w:contextualSpacing w:val="0"/>
              <w:outlineLvl w:val="2"/>
            </w:pPr>
            <w:r>
              <w:t xml:space="preserve">Scored </w:t>
            </w:r>
            <w:r>
              <w:t>7.62 cgpa</w:t>
            </w:r>
            <w:r>
              <w:t xml:space="preserve"> </w:t>
            </w:r>
          </w:p>
          <w:p w14:paraId="26C1CD8D" w14:textId="77777777" w:rsidR="00FB5E1A" w:rsidRDefault="00FB5E1A" w:rsidP="00FB5E1A">
            <w:pPr>
              <w:pStyle w:val="Heading3"/>
              <w:contextualSpacing w:val="0"/>
              <w:outlineLvl w:val="2"/>
            </w:pPr>
          </w:p>
          <w:p w14:paraId="38531E75" w14:textId="04F42F28" w:rsidR="001D0BF1" w:rsidRPr="00CF1A49" w:rsidRDefault="00E46A69" w:rsidP="00FB5E1A">
            <w:pPr>
              <w:pStyle w:val="Heading3"/>
              <w:contextualSpacing w:val="0"/>
              <w:outlineLvl w:val="2"/>
            </w:pPr>
            <w:r>
              <w:t>April</w:t>
            </w:r>
            <w:r w:rsidR="001D0BF1" w:rsidRPr="00CF1A49">
              <w:t xml:space="preserve"> </w:t>
            </w:r>
            <w:r>
              <w:t>2009</w:t>
            </w:r>
          </w:p>
          <w:p w14:paraId="67C43FCD" w14:textId="1282A737" w:rsidR="001D0BF1" w:rsidRPr="00CF1A49" w:rsidRDefault="00FB5E1A" w:rsidP="001D0BF1">
            <w:pPr>
              <w:pStyle w:val="Heading2"/>
              <w:contextualSpacing w:val="0"/>
              <w:outlineLvl w:val="1"/>
            </w:pPr>
            <w:r>
              <w:t>hsc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rosemary matriculation higher secondary school, Tirunelveli</w:t>
            </w:r>
          </w:p>
          <w:p w14:paraId="6ED07862" w14:textId="1B7C85D0" w:rsidR="007538DC" w:rsidRPr="00CF1A49" w:rsidRDefault="00FB5E1A" w:rsidP="007538DC">
            <w:pPr>
              <w:contextualSpacing w:val="0"/>
            </w:pPr>
            <w:r>
              <w:t xml:space="preserve">Scored 79% in the board exam </w:t>
            </w:r>
          </w:p>
        </w:tc>
      </w:tr>
      <w:tr w:rsidR="00F61DF9" w:rsidRPr="00CF1A49" w14:paraId="3292172D" w14:textId="77777777" w:rsidTr="00F61DF9">
        <w:tc>
          <w:tcPr>
            <w:tcW w:w="9355" w:type="dxa"/>
            <w:tcMar>
              <w:top w:w="216" w:type="dxa"/>
            </w:tcMar>
          </w:tcPr>
          <w:p w14:paraId="7E13AE46" w14:textId="3CE81229" w:rsidR="00F61DF9" w:rsidRPr="00CF1A49" w:rsidRDefault="00FB5E1A" w:rsidP="00F61DF9">
            <w:pPr>
              <w:pStyle w:val="Heading3"/>
              <w:contextualSpacing w:val="0"/>
              <w:outlineLvl w:val="2"/>
            </w:pPr>
            <w:r>
              <w:t>April</w:t>
            </w:r>
            <w:r w:rsidR="00F61DF9" w:rsidRPr="00CF1A49">
              <w:t xml:space="preserve"> </w:t>
            </w:r>
            <w:r>
              <w:t>2007</w:t>
            </w:r>
          </w:p>
          <w:p w14:paraId="5411BE59" w14:textId="5EA011C6" w:rsidR="00F61DF9" w:rsidRPr="00CF1A49" w:rsidRDefault="00FB5E1A" w:rsidP="00F61DF9">
            <w:pPr>
              <w:pStyle w:val="Heading2"/>
              <w:contextualSpacing w:val="0"/>
              <w:outlineLvl w:val="1"/>
            </w:pPr>
            <w:r>
              <w:t>ssc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bmc Matriculation higher secondary school, tuticorin</w:t>
            </w:r>
          </w:p>
          <w:p w14:paraId="47C02D2E" w14:textId="01A76262" w:rsidR="00F61DF9" w:rsidRDefault="00FB5E1A" w:rsidP="00F61DF9">
            <w:r>
              <w:t>Scored 79.4% in the board exam</w:t>
            </w:r>
          </w:p>
        </w:tc>
      </w:tr>
      <w:tr w:rsidR="00FB5E1A" w:rsidRPr="00CF1A49" w14:paraId="65C73E8F" w14:textId="77777777" w:rsidTr="00F61DF9">
        <w:tc>
          <w:tcPr>
            <w:tcW w:w="9355" w:type="dxa"/>
            <w:tcMar>
              <w:top w:w="216" w:type="dxa"/>
            </w:tcMar>
          </w:tcPr>
          <w:p w14:paraId="7374E021" w14:textId="77777777" w:rsidR="00FB5E1A" w:rsidRDefault="00FB5E1A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C78666BC2304A188BE3C217FBF2308B"/>
        </w:placeholder>
        <w:temporary/>
        <w:showingPlcHdr/>
        <w15:appearance w15:val="hidden"/>
      </w:sdtPr>
      <w:sdtEndPr/>
      <w:sdtContent>
        <w:p w14:paraId="298FEE8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9624BFE" w14:textId="77777777" w:rsidTr="00CF1A49">
        <w:tc>
          <w:tcPr>
            <w:tcW w:w="4675" w:type="dxa"/>
          </w:tcPr>
          <w:p w14:paraId="11BF1221" w14:textId="03D88E00" w:rsidR="001E3120" w:rsidRPr="006E1507" w:rsidRDefault="00226098" w:rsidP="006E1507">
            <w:pPr>
              <w:pStyle w:val="ListBullet"/>
              <w:contextualSpacing w:val="0"/>
            </w:pPr>
            <w:r>
              <w:t>To analyze and to provide meaningful insights after thorough study to enhance business performance</w:t>
            </w:r>
          </w:p>
          <w:p w14:paraId="6A274857" w14:textId="3D052793" w:rsidR="001F4E6D" w:rsidRPr="006E1507" w:rsidRDefault="00226098" w:rsidP="006E1507">
            <w:pPr>
              <w:pStyle w:val="ListBullet"/>
              <w:contextualSpacing w:val="0"/>
            </w:pPr>
            <w:r>
              <w:t xml:space="preserve">Built few models on regressions like linear, classification, decision tree, random forest </w:t>
            </w:r>
          </w:p>
        </w:tc>
        <w:tc>
          <w:tcPr>
            <w:tcW w:w="4675" w:type="dxa"/>
            <w:tcMar>
              <w:left w:w="360" w:type="dxa"/>
            </w:tcMar>
          </w:tcPr>
          <w:p w14:paraId="000F0EF8" w14:textId="2F4769A4" w:rsidR="003A0632" w:rsidRPr="006E1507" w:rsidRDefault="00226098" w:rsidP="006E1507">
            <w:pPr>
              <w:pStyle w:val="ListBullet"/>
              <w:contextualSpacing w:val="0"/>
            </w:pPr>
            <w:r>
              <w:t xml:space="preserve">Hands-on experience on </w:t>
            </w:r>
            <w:r w:rsidR="00637DD8">
              <w:t>Python</w:t>
            </w:r>
            <w:r>
              <w:t xml:space="preserve"> and </w:t>
            </w:r>
            <w:r w:rsidR="00637DD8">
              <w:t>R</w:t>
            </w:r>
          </w:p>
          <w:p w14:paraId="5CBE0002" w14:textId="61D76F82" w:rsidR="001E3120" w:rsidRDefault="00226098" w:rsidP="006E1507">
            <w:pPr>
              <w:pStyle w:val="ListBullet"/>
              <w:contextualSpacing w:val="0"/>
            </w:pPr>
            <w:r>
              <w:t>SQL (Entry level)</w:t>
            </w:r>
          </w:p>
          <w:p w14:paraId="20DDBA0D" w14:textId="3F18B4BA" w:rsidR="00580F8E" w:rsidRPr="006E1507" w:rsidRDefault="00580F8E" w:rsidP="006E1507">
            <w:pPr>
              <w:pStyle w:val="ListBullet"/>
              <w:contextualSpacing w:val="0"/>
            </w:pPr>
            <w:r>
              <w:t>Skillset: Informatica, SQL, Python, R and MS-Excel</w:t>
            </w:r>
          </w:p>
          <w:p w14:paraId="00132440" w14:textId="3838C517" w:rsidR="001E3120" w:rsidRPr="006E1507" w:rsidRDefault="001E3120" w:rsidP="00936A0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BEFEE8F" w14:textId="77777777" w:rsidR="00637DD8" w:rsidRDefault="00637DD8" w:rsidP="00637DD8">
      <w:pPr>
        <w:pStyle w:val="Heading1"/>
      </w:pPr>
      <w:r>
        <w:lastRenderedPageBreak/>
        <w:t xml:space="preserve">Projects </w:t>
      </w:r>
      <w:r w:rsidRPr="00CB578A">
        <w:t>Profile</w:t>
      </w:r>
      <w:r>
        <w:t>:</w:t>
      </w:r>
    </w:p>
    <w:p w14:paraId="5E9FA343" w14:textId="77777777" w:rsidR="00637DD8" w:rsidRDefault="00637DD8" w:rsidP="00637DD8">
      <w:pPr>
        <w:pStyle w:val="ListParagraph"/>
      </w:pPr>
      <w:r>
        <w:t>Project 1:</w:t>
      </w:r>
    </w:p>
    <w:p w14:paraId="2D472DD6" w14:textId="77777777" w:rsidR="00637DD8" w:rsidRDefault="00637DD8" w:rsidP="00637DD8">
      <w:pPr>
        <w:pStyle w:val="ListParagraph"/>
      </w:pPr>
      <w:proofErr w:type="gramStart"/>
      <w:r>
        <w:t>Title :</w:t>
      </w:r>
      <w:proofErr w:type="gramEnd"/>
      <w:r>
        <w:t xml:space="preserve"> SPECIALTY EDW</w:t>
      </w:r>
    </w:p>
    <w:p w14:paraId="1EB6452F" w14:textId="77777777" w:rsidR="00637DD8" w:rsidRDefault="00637DD8" w:rsidP="00637DD8">
      <w:pPr>
        <w:pStyle w:val="ListParagraph"/>
      </w:pPr>
      <w:proofErr w:type="gramStart"/>
      <w:r>
        <w:t>Client :</w:t>
      </w:r>
      <w:proofErr w:type="gramEnd"/>
      <w:r>
        <w:t xml:space="preserve"> CVS Caremark (USA)</w:t>
      </w:r>
    </w:p>
    <w:p w14:paraId="5188D8C4" w14:textId="77777777" w:rsidR="00637DD8" w:rsidRDefault="00637DD8" w:rsidP="00637DD8">
      <w:pPr>
        <w:pStyle w:val="ListParagraph"/>
      </w:pPr>
      <w:proofErr w:type="gramStart"/>
      <w:r>
        <w:t>Environment :</w:t>
      </w:r>
      <w:proofErr w:type="gramEnd"/>
      <w:r>
        <w:t xml:space="preserve"> Teradata13, Informatica9.5.0, UNIX</w:t>
      </w:r>
    </w:p>
    <w:p w14:paraId="09F0B5FE" w14:textId="319FEEA0" w:rsidR="00637DD8" w:rsidRDefault="00637DD8" w:rsidP="00637DD8">
      <w:pPr>
        <w:pStyle w:val="ListParagraph"/>
      </w:pPr>
      <w:proofErr w:type="gramStart"/>
      <w:r>
        <w:t>Duration :</w:t>
      </w:r>
      <w:proofErr w:type="gramEnd"/>
      <w:r>
        <w:t xml:space="preserve"> </w:t>
      </w:r>
      <w:r>
        <w:t>Jan</w:t>
      </w:r>
      <w:r>
        <w:t xml:space="preserve"> 2015 to </w:t>
      </w:r>
      <w:r>
        <w:t>June 2016</w:t>
      </w:r>
    </w:p>
    <w:p w14:paraId="72827C21" w14:textId="77777777" w:rsidR="00637DD8" w:rsidRDefault="00637DD8" w:rsidP="00637DD8">
      <w:pPr>
        <w:pStyle w:val="ListParagraph"/>
      </w:pPr>
      <w:r>
        <w:t>Project Description:</w:t>
      </w:r>
    </w:p>
    <w:p w14:paraId="318A1CCB" w14:textId="447B8C82" w:rsidR="00637DD8" w:rsidRDefault="00637DD8" w:rsidP="00CB578A">
      <w:pPr>
        <w:ind w:left="720"/>
      </w:pPr>
      <w:r>
        <w:t>EDW gets data from different</w:t>
      </w:r>
      <w:r w:rsidR="00CB578A">
        <w:t xml:space="preserve"> </w:t>
      </w:r>
      <w:r>
        <w:t xml:space="preserve">source systems like </w:t>
      </w:r>
      <w:proofErr w:type="gramStart"/>
      <w:r>
        <w:t>CATS,SPARCS</w:t>
      </w:r>
      <w:proofErr w:type="gramEnd"/>
      <w:r>
        <w:t xml:space="preserve"> and </w:t>
      </w:r>
      <w:proofErr w:type="spellStart"/>
      <w:r>
        <w:t>Rxconnect</w:t>
      </w:r>
      <w:proofErr w:type="spellEnd"/>
      <w:r>
        <w:t>. CATS is an order management</w:t>
      </w:r>
      <w:r w:rsidR="00CB578A">
        <w:t xml:space="preserve"> </w:t>
      </w:r>
      <w:r>
        <w:t>system that is used in the majority of Caremark’s Specialty Mail pharmacies and</w:t>
      </w:r>
    </w:p>
    <w:p w14:paraId="1A7F647A" w14:textId="77777777" w:rsidR="00637DD8" w:rsidRDefault="00637DD8" w:rsidP="00CB578A">
      <w:pPr>
        <w:ind w:firstLine="720"/>
      </w:pPr>
      <w:proofErr w:type="spellStart"/>
      <w:r>
        <w:t>Rxconnect</w:t>
      </w:r>
      <w:proofErr w:type="spellEnd"/>
      <w:r>
        <w:t xml:space="preserve"> is an order management system that is used throughout the CVS Retail</w:t>
      </w:r>
    </w:p>
    <w:p w14:paraId="243E4FCC" w14:textId="77777777" w:rsidR="00637DD8" w:rsidRDefault="00637DD8" w:rsidP="00CB578A">
      <w:pPr>
        <w:ind w:firstLine="720"/>
      </w:pPr>
      <w:r>
        <w:t xml:space="preserve">Enterprise to service customers and by the </w:t>
      </w:r>
      <w:proofErr w:type="spellStart"/>
      <w:r>
        <w:t>CarePlus</w:t>
      </w:r>
      <w:proofErr w:type="spellEnd"/>
      <w:r>
        <w:t xml:space="preserve"> Specialty retail locations.</w:t>
      </w:r>
    </w:p>
    <w:p w14:paraId="058816C9" w14:textId="77777777" w:rsidR="00637DD8" w:rsidRDefault="00637DD8" w:rsidP="00CB578A">
      <w:pPr>
        <w:ind w:firstLine="720"/>
      </w:pPr>
      <w:r>
        <w:t>The purpose of the project is to migrate the EDW from ORACLE to TERADATA</w:t>
      </w:r>
    </w:p>
    <w:p w14:paraId="50DED00C" w14:textId="77777777" w:rsidR="00637DD8" w:rsidRDefault="00637DD8" w:rsidP="00CB578A">
      <w:pPr>
        <w:ind w:firstLine="720"/>
      </w:pPr>
      <w:r>
        <w:t>and to provide a single source for integrated reporting for Specialty users.</w:t>
      </w:r>
    </w:p>
    <w:p w14:paraId="0EE02A96" w14:textId="77777777" w:rsidR="00637DD8" w:rsidRDefault="00637DD8" w:rsidP="00637DD8">
      <w:pPr>
        <w:pStyle w:val="ListParagraph"/>
        <w:jc w:val="both"/>
      </w:pPr>
      <w:r>
        <w:t>Roles and Responsibilities:</w:t>
      </w:r>
    </w:p>
    <w:p w14:paraId="48CE883F" w14:textId="05BD3FFF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 xml:space="preserve">Handled </w:t>
      </w:r>
      <w:proofErr w:type="spellStart"/>
      <w:r>
        <w:t>Rxconnect</w:t>
      </w:r>
      <w:proofErr w:type="spellEnd"/>
      <w:r>
        <w:t xml:space="preserve"> source system individually.</w:t>
      </w:r>
    </w:p>
    <w:p w14:paraId="364DA4DD" w14:textId="4DC12535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Involved in understanding of business and functional requirements.</w:t>
      </w:r>
    </w:p>
    <w:p w14:paraId="5BBA932B" w14:textId="6A658B5C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Creating and maintaining source-target mapping documents as per the source</w:t>
      </w:r>
    </w:p>
    <w:p w14:paraId="1FACAD24" w14:textId="77777777" w:rsidR="00637DD8" w:rsidRDefault="00637DD8" w:rsidP="00637DD8">
      <w:pPr>
        <w:pStyle w:val="ListParagraph"/>
        <w:ind w:left="1440"/>
        <w:jc w:val="both"/>
      </w:pPr>
      <w:r>
        <w:t>and Data model.</w:t>
      </w:r>
    </w:p>
    <w:p w14:paraId="3E7B13B9" w14:textId="6571425C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Involved in creation of Informatica mappings and workflows to load the data</w:t>
      </w:r>
    </w:p>
    <w:p w14:paraId="12B06B4A" w14:textId="77777777" w:rsidR="00637DD8" w:rsidRDefault="00637DD8" w:rsidP="00637DD8">
      <w:pPr>
        <w:pStyle w:val="ListParagraph"/>
        <w:ind w:left="1440"/>
        <w:jc w:val="both"/>
      </w:pPr>
      <w:r>
        <w:t>in landing tables.</w:t>
      </w:r>
    </w:p>
    <w:p w14:paraId="1510A983" w14:textId="450BA2A8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Have used MLOAD utility to load the data from the source system to the</w:t>
      </w:r>
    </w:p>
    <w:p w14:paraId="3B43BFD6" w14:textId="77777777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Teradata landing layer tables.</w:t>
      </w:r>
    </w:p>
    <w:p w14:paraId="312345E4" w14:textId="6A6BDBB3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BTEQ scripts to load the data from the landing layer to staging</w:t>
      </w:r>
    </w:p>
    <w:p w14:paraId="313D0ACE" w14:textId="77777777" w:rsidR="00637DD8" w:rsidRDefault="00637DD8" w:rsidP="00637DD8">
      <w:pPr>
        <w:pStyle w:val="ListParagraph"/>
        <w:ind w:left="1440"/>
        <w:jc w:val="both"/>
      </w:pPr>
      <w:r>
        <w:t>and then to target tables.</w:t>
      </w:r>
    </w:p>
    <w:p w14:paraId="0DD4458C" w14:textId="46D8459B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 xml:space="preserve">Have done the error handling in Informatica and </w:t>
      </w:r>
      <w:proofErr w:type="spellStart"/>
      <w:r>
        <w:t>Bteq</w:t>
      </w:r>
      <w:proofErr w:type="spellEnd"/>
      <w:r>
        <w:t xml:space="preserve"> scripts.</w:t>
      </w:r>
    </w:p>
    <w:p w14:paraId="7241C795" w14:textId="71F33481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Implement slowly changing dimension (SCD) Type 1 and Type 2 to maintain</w:t>
      </w:r>
    </w:p>
    <w:p w14:paraId="6092845B" w14:textId="77777777" w:rsidR="00637DD8" w:rsidRDefault="00637DD8" w:rsidP="00637DD8">
      <w:pPr>
        <w:pStyle w:val="ListParagraph"/>
        <w:ind w:left="1440"/>
        <w:jc w:val="both"/>
      </w:pPr>
      <w:r>
        <w:t>the current and history information.</w:t>
      </w:r>
    </w:p>
    <w:p w14:paraId="6FEC802E" w14:textId="1A3239F8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Created Unit test cases.</w:t>
      </w:r>
    </w:p>
    <w:p w14:paraId="5EFE5ED8" w14:textId="13E69160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Involved in Unit Testing and capturing the unit test case results.</w:t>
      </w:r>
    </w:p>
    <w:p w14:paraId="5F89614E" w14:textId="0F63BEC9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Created develop support documents like components list, Maestro Job sheet.</w:t>
      </w:r>
    </w:p>
    <w:p w14:paraId="66417787" w14:textId="009ACD43" w:rsidR="00637DD8" w:rsidRDefault="00637DD8" w:rsidP="00637DD8">
      <w:pPr>
        <w:pStyle w:val="ListParagraph"/>
        <w:numPr>
          <w:ilvl w:val="1"/>
          <w:numId w:val="16"/>
        </w:numPr>
        <w:jc w:val="both"/>
      </w:pPr>
      <w:r>
        <w:t>Involved in deployment of code Dev to QA and also involved in dry run</w:t>
      </w:r>
    </w:p>
    <w:p w14:paraId="78935340" w14:textId="77777777" w:rsidR="00637DD8" w:rsidRDefault="00637DD8" w:rsidP="00637DD8">
      <w:pPr>
        <w:pStyle w:val="ListParagraph"/>
        <w:ind w:left="1440"/>
        <w:jc w:val="both"/>
      </w:pPr>
      <w:r>
        <w:t>activities.</w:t>
      </w:r>
    </w:p>
    <w:p w14:paraId="5DE04FAB" w14:textId="56C163BB" w:rsidR="00936A0C" w:rsidRPr="006E1507" w:rsidRDefault="00936A0C" w:rsidP="00637DD8">
      <w:pPr>
        <w:pStyle w:val="ListParagraph"/>
      </w:pPr>
    </w:p>
    <w:sectPr w:rsidR="00936A0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10096" w14:textId="77777777" w:rsidR="003A0FD9" w:rsidRDefault="003A0FD9" w:rsidP="0068194B">
      <w:r>
        <w:separator/>
      </w:r>
    </w:p>
    <w:p w14:paraId="684069E9" w14:textId="77777777" w:rsidR="003A0FD9" w:rsidRDefault="003A0FD9"/>
    <w:p w14:paraId="0A2BED4F" w14:textId="77777777" w:rsidR="003A0FD9" w:rsidRDefault="003A0FD9"/>
  </w:endnote>
  <w:endnote w:type="continuationSeparator" w:id="0">
    <w:p w14:paraId="553A83A8" w14:textId="77777777" w:rsidR="003A0FD9" w:rsidRDefault="003A0FD9" w:rsidP="0068194B">
      <w:r>
        <w:continuationSeparator/>
      </w:r>
    </w:p>
    <w:p w14:paraId="40D9A55D" w14:textId="77777777" w:rsidR="003A0FD9" w:rsidRDefault="003A0FD9"/>
    <w:p w14:paraId="78A9B8BF" w14:textId="77777777" w:rsidR="003A0FD9" w:rsidRDefault="003A0F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9BB9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7758" w14:textId="77777777" w:rsidR="003A0FD9" w:rsidRDefault="003A0FD9" w:rsidP="0068194B">
      <w:r>
        <w:separator/>
      </w:r>
    </w:p>
    <w:p w14:paraId="7A585118" w14:textId="77777777" w:rsidR="003A0FD9" w:rsidRDefault="003A0FD9"/>
    <w:p w14:paraId="292BF5AA" w14:textId="77777777" w:rsidR="003A0FD9" w:rsidRDefault="003A0FD9"/>
  </w:footnote>
  <w:footnote w:type="continuationSeparator" w:id="0">
    <w:p w14:paraId="372E6CA4" w14:textId="77777777" w:rsidR="003A0FD9" w:rsidRDefault="003A0FD9" w:rsidP="0068194B">
      <w:r>
        <w:continuationSeparator/>
      </w:r>
    </w:p>
    <w:p w14:paraId="0B0A90FE" w14:textId="77777777" w:rsidR="003A0FD9" w:rsidRDefault="003A0FD9"/>
    <w:p w14:paraId="2F6929B4" w14:textId="77777777" w:rsidR="003A0FD9" w:rsidRDefault="003A0F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D05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A8E7DB" wp14:editId="51D38AB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1087D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5C1440"/>
    <w:multiLevelType w:val="hybridMultilevel"/>
    <w:tmpl w:val="08C4A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AC2BF7"/>
    <w:multiLevelType w:val="hybridMultilevel"/>
    <w:tmpl w:val="D168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EF95919"/>
    <w:multiLevelType w:val="hybridMultilevel"/>
    <w:tmpl w:val="BCCEA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4"/>
    <w:rsid w:val="000001EF"/>
    <w:rsid w:val="00002B64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098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0FD9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0F8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7DD8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A0C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78A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A69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5E1A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06A04"/>
  <w15:chartTrackingRefBased/>
  <w15:docId w15:val="{7F1EEF89-2C67-4F5E-8E59-A6377500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ndarya%20Lakshmi\AppData\Local\Microsoft\Office\16.0\DTS\en-US%7b5AADE72A-D6E9-457F-9814-02DD1BDDFFD2%7d\%7b914FD543-942B-42D8-922B-40B6FA59952C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4FF6B4EE1040FDB5625571B7673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18BD-603A-43B7-B103-C22409DD3334}"/>
      </w:docPartPr>
      <w:docPartBody>
        <w:p w:rsidR="00000000" w:rsidRDefault="00217A5E">
          <w:pPr>
            <w:pStyle w:val="484FF6B4EE1040FDB5625571B7673990"/>
          </w:pPr>
          <w:r w:rsidRPr="00CF1A49">
            <w:t>·</w:t>
          </w:r>
        </w:p>
      </w:docPartBody>
    </w:docPart>
    <w:docPart>
      <w:docPartPr>
        <w:name w:val="8E878B073E2A4327AEA4051AF0C92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9A33F-BDB0-46DB-9C03-3822D9D0DA2A}"/>
      </w:docPartPr>
      <w:docPartBody>
        <w:p w:rsidR="00000000" w:rsidRDefault="00217A5E">
          <w:pPr>
            <w:pStyle w:val="8E878B073E2A4327AEA4051AF0C92DC7"/>
          </w:pPr>
          <w:r w:rsidRPr="00CF1A49">
            <w:t>·</w:t>
          </w:r>
        </w:p>
      </w:docPartBody>
    </w:docPart>
    <w:docPart>
      <w:docPartPr>
        <w:name w:val="9EE08D2C04AD4986BE4F786BC3BB2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8CCD-A8EB-4612-B0E9-7331AECBE503}"/>
      </w:docPartPr>
      <w:docPartBody>
        <w:p w:rsidR="00000000" w:rsidRDefault="00217A5E">
          <w:pPr>
            <w:pStyle w:val="9EE08D2C04AD4986BE4F786BC3BB20B4"/>
          </w:pPr>
          <w:r w:rsidRPr="00CF1A49">
            <w:t>LinkedIn Profile</w:t>
          </w:r>
        </w:p>
      </w:docPartBody>
    </w:docPart>
    <w:docPart>
      <w:docPartPr>
        <w:name w:val="341A1EFA72984063AEA1DEF72994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7F45F-14E3-442E-B319-CEB9674265DD}"/>
      </w:docPartPr>
      <w:docPartBody>
        <w:p w:rsidR="00000000" w:rsidRDefault="00217A5E">
          <w:pPr>
            <w:pStyle w:val="341A1EFA72984063AEA1DEF72994D9FE"/>
          </w:pPr>
          <w:r w:rsidRPr="00CF1A49">
            <w:t>·</w:t>
          </w:r>
        </w:p>
      </w:docPartBody>
    </w:docPart>
    <w:docPart>
      <w:docPartPr>
        <w:name w:val="CC0562CD0F4C41EA8EEE93CF2C23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CBEDA-82AD-443F-8D02-0A877E7C09BE}"/>
      </w:docPartPr>
      <w:docPartBody>
        <w:p w:rsidR="00000000" w:rsidRDefault="00217A5E">
          <w:pPr>
            <w:pStyle w:val="CC0562CD0F4C41EA8EEE93CF2C2302F9"/>
          </w:pPr>
          <w:r w:rsidRPr="00CF1A49">
            <w:t>Twitter/Blog/Portfolio</w:t>
          </w:r>
        </w:p>
      </w:docPartBody>
    </w:docPart>
    <w:docPart>
      <w:docPartPr>
        <w:name w:val="FAB318A1595748D796ACFAE24B3B0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997A-4A6C-44D8-B89D-7237343E3066}"/>
      </w:docPartPr>
      <w:docPartBody>
        <w:p w:rsidR="00000000" w:rsidRDefault="00217A5E">
          <w:pPr>
            <w:pStyle w:val="FAB318A1595748D796ACFAE24B3B0313"/>
          </w:pPr>
          <w:r w:rsidRPr="00CF1A49">
            <w:t>Experience</w:t>
          </w:r>
        </w:p>
      </w:docPartBody>
    </w:docPart>
    <w:docPart>
      <w:docPartPr>
        <w:name w:val="18CC71D1E45F4F8D9C88C82CC1753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63DF-762A-402B-AB66-150CFF51A973}"/>
      </w:docPartPr>
      <w:docPartBody>
        <w:p w:rsidR="00000000" w:rsidRDefault="00217A5E">
          <w:pPr>
            <w:pStyle w:val="18CC71D1E45F4F8D9C88C82CC1753759"/>
          </w:pPr>
          <w:r w:rsidRPr="00CF1A49">
            <w:t>To</w:t>
          </w:r>
        </w:p>
      </w:docPartBody>
    </w:docPart>
    <w:docPart>
      <w:docPartPr>
        <w:name w:val="66F58FC0C6F0446BB759E61332E0F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2BA5-2B70-4C32-9E28-F573F98B9124}"/>
      </w:docPartPr>
      <w:docPartBody>
        <w:p w:rsidR="00000000" w:rsidRDefault="00217A5E">
          <w:pPr>
            <w:pStyle w:val="66F58FC0C6F0446BB759E61332E0F3A7"/>
          </w:pPr>
          <w:r w:rsidRPr="00CF1A49">
            <w:t>Education</w:t>
          </w:r>
        </w:p>
      </w:docPartBody>
    </w:docPart>
    <w:docPart>
      <w:docPartPr>
        <w:name w:val="EC78666BC2304A188BE3C217FBF2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1F100-B390-445D-A170-B2105E31E237}"/>
      </w:docPartPr>
      <w:docPartBody>
        <w:p w:rsidR="00000000" w:rsidRDefault="00217A5E">
          <w:pPr>
            <w:pStyle w:val="EC78666BC2304A188BE3C217FBF2308B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5E"/>
    <w:rsid w:val="002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583664FD244C5396DF67D26193E665">
    <w:name w:val="0B583664FD244C5396DF67D26193E66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0FBD119F7934039B78C143EE4A7AEB7">
    <w:name w:val="20FBD119F7934039B78C143EE4A7AEB7"/>
  </w:style>
  <w:style w:type="paragraph" w:customStyle="1" w:styleId="81171E322E364A16870417DCBF4289D3">
    <w:name w:val="81171E322E364A16870417DCBF4289D3"/>
  </w:style>
  <w:style w:type="paragraph" w:customStyle="1" w:styleId="484FF6B4EE1040FDB5625571B7673990">
    <w:name w:val="484FF6B4EE1040FDB5625571B7673990"/>
  </w:style>
  <w:style w:type="paragraph" w:customStyle="1" w:styleId="C317EE9CFE084ABC848FACEC2BF89313">
    <w:name w:val="C317EE9CFE084ABC848FACEC2BF89313"/>
  </w:style>
  <w:style w:type="paragraph" w:customStyle="1" w:styleId="A5B4D432ADEB45848100BF3A91BF6DF5">
    <w:name w:val="A5B4D432ADEB45848100BF3A91BF6DF5"/>
  </w:style>
  <w:style w:type="paragraph" w:customStyle="1" w:styleId="8E878B073E2A4327AEA4051AF0C92DC7">
    <w:name w:val="8E878B073E2A4327AEA4051AF0C92DC7"/>
  </w:style>
  <w:style w:type="paragraph" w:customStyle="1" w:styleId="9EE08D2C04AD4986BE4F786BC3BB20B4">
    <w:name w:val="9EE08D2C04AD4986BE4F786BC3BB20B4"/>
  </w:style>
  <w:style w:type="paragraph" w:customStyle="1" w:styleId="341A1EFA72984063AEA1DEF72994D9FE">
    <w:name w:val="341A1EFA72984063AEA1DEF72994D9FE"/>
  </w:style>
  <w:style w:type="paragraph" w:customStyle="1" w:styleId="CC0562CD0F4C41EA8EEE93CF2C2302F9">
    <w:name w:val="CC0562CD0F4C41EA8EEE93CF2C2302F9"/>
  </w:style>
  <w:style w:type="paragraph" w:customStyle="1" w:styleId="E45E963131DC4B0AB7650B4220DEDA75">
    <w:name w:val="E45E963131DC4B0AB7650B4220DEDA75"/>
  </w:style>
  <w:style w:type="paragraph" w:customStyle="1" w:styleId="FAB318A1595748D796ACFAE24B3B0313">
    <w:name w:val="FAB318A1595748D796ACFAE24B3B0313"/>
  </w:style>
  <w:style w:type="paragraph" w:customStyle="1" w:styleId="94479B45AAFE449AB556DB6DBFA22B3D">
    <w:name w:val="94479B45AAFE449AB556DB6DBFA22B3D"/>
  </w:style>
  <w:style w:type="paragraph" w:customStyle="1" w:styleId="18CC71D1E45F4F8D9C88C82CC1753759">
    <w:name w:val="18CC71D1E45F4F8D9C88C82CC1753759"/>
  </w:style>
  <w:style w:type="paragraph" w:customStyle="1" w:styleId="FF3B2EB9998F488286AD7918B2606648">
    <w:name w:val="FF3B2EB9998F488286AD7918B26066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AE114DF959A4B578C8107E15A20E3AE">
    <w:name w:val="DAE114DF959A4B578C8107E15A20E3AE"/>
  </w:style>
  <w:style w:type="paragraph" w:customStyle="1" w:styleId="EB58B16968174C68AC50EBA4CA7DDA1B">
    <w:name w:val="EB58B16968174C68AC50EBA4CA7DDA1B"/>
  </w:style>
  <w:style w:type="paragraph" w:customStyle="1" w:styleId="D06BAA7701214CA7A6731B36C9392174">
    <w:name w:val="D06BAA7701214CA7A6731B36C9392174"/>
  </w:style>
  <w:style w:type="paragraph" w:customStyle="1" w:styleId="9E6CD258626843878BA3DEEA91CDEADE">
    <w:name w:val="9E6CD258626843878BA3DEEA91CDEADE"/>
  </w:style>
  <w:style w:type="paragraph" w:customStyle="1" w:styleId="8FD8C80ADC4D4AC9A2559D1F5CE29B8D">
    <w:name w:val="8FD8C80ADC4D4AC9A2559D1F5CE29B8D"/>
  </w:style>
  <w:style w:type="paragraph" w:customStyle="1" w:styleId="869229A26BA4494B9E2C8DFFFBEC3FFB">
    <w:name w:val="869229A26BA4494B9E2C8DFFFBEC3FFB"/>
  </w:style>
  <w:style w:type="paragraph" w:customStyle="1" w:styleId="23BA46CC29B045D791FDC46B519A256C">
    <w:name w:val="23BA46CC29B045D791FDC46B519A256C"/>
  </w:style>
  <w:style w:type="paragraph" w:customStyle="1" w:styleId="66F58FC0C6F0446BB759E61332E0F3A7">
    <w:name w:val="66F58FC0C6F0446BB759E61332E0F3A7"/>
  </w:style>
  <w:style w:type="paragraph" w:customStyle="1" w:styleId="33092F6D869E4414948054E52302AD9D">
    <w:name w:val="33092F6D869E4414948054E52302AD9D"/>
  </w:style>
  <w:style w:type="paragraph" w:customStyle="1" w:styleId="C2376453611640BD9AE95F2BDC85C074">
    <w:name w:val="C2376453611640BD9AE95F2BDC85C074"/>
  </w:style>
  <w:style w:type="paragraph" w:customStyle="1" w:styleId="0D90E825F0E44524BFF708AF99C56940">
    <w:name w:val="0D90E825F0E44524BFF708AF99C56940"/>
  </w:style>
  <w:style w:type="paragraph" w:customStyle="1" w:styleId="D9F94CF6C44C43BD9C44FFA964B9B0D0">
    <w:name w:val="D9F94CF6C44C43BD9C44FFA964B9B0D0"/>
  </w:style>
  <w:style w:type="paragraph" w:customStyle="1" w:styleId="4C3A253D4A984CC5B21B55D26C2DE382">
    <w:name w:val="4C3A253D4A984CC5B21B55D26C2DE382"/>
  </w:style>
  <w:style w:type="paragraph" w:customStyle="1" w:styleId="E639ACE211224328AC7343F956C0B13A">
    <w:name w:val="E639ACE211224328AC7343F956C0B13A"/>
  </w:style>
  <w:style w:type="paragraph" w:customStyle="1" w:styleId="C98BA66C04FE4C1BBE666C67A0B39DB1">
    <w:name w:val="C98BA66C04FE4C1BBE666C67A0B39DB1"/>
  </w:style>
  <w:style w:type="paragraph" w:customStyle="1" w:styleId="0BCBBC1B42E84C4488D870A16F67C3DC">
    <w:name w:val="0BCBBC1B42E84C4488D870A16F67C3DC"/>
  </w:style>
  <w:style w:type="paragraph" w:customStyle="1" w:styleId="2E14837CF3EC4FD9B40A590DBA2378ED">
    <w:name w:val="2E14837CF3EC4FD9B40A590DBA2378ED"/>
  </w:style>
  <w:style w:type="paragraph" w:customStyle="1" w:styleId="ACFAF5A412B8488AB9B1D4619398FFDE">
    <w:name w:val="ACFAF5A412B8488AB9B1D4619398FFDE"/>
  </w:style>
  <w:style w:type="paragraph" w:customStyle="1" w:styleId="EC78666BC2304A188BE3C217FBF2308B">
    <w:name w:val="EC78666BC2304A188BE3C217FBF2308B"/>
  </w:style>
  <w:style w:type="paragraph" w:customStyle="1" w:styleId="A20FAD46061D41EC9A36116AB1E48C33">
    <w:name w:val="A20FAD46061D41EC9A36116AB1E48C33"/>
  </w:style>
  <w:style w:type="paragraph" w:customStyle="1" w:styleId="5BFFED2062474E979C70779083C2F58E">
    <w:name w:val="5BFFED2062474E979C70779083C2F58E"/>
  </w:style>
  <w:style w:type="paragraph" w:customStyle="1" w:styleId="37DFB5C0CECC4CC2AC25E7DE0C72C448">
    <w:name w:val="37DFB5C0CECC4CC2AC25E7DE0C72C448"/>
  </w:style>
  <w:style w:type="paragraph" w:customStyle="1" w:styleId="CA3E1E81B18949AC820AF60F3ACA0ACE">
    <w:name w:val="CA3E1E81B18949AC820AF60F3ACA0ACE"/>
  </w:style>
  <w:style w:type="paragraph" w:customStyle="1" w:styleId="A8E99D37019D45CE8C37D0F66FCB2D44">
    <w:name w:val="A8E99D37019D45CE8C37D0F66FCB2D44"/>
  </w:style>
  <w:style w:type="paragraph" w:customStyle="1" w:styleId="05B633EC5115440B9AB44C72D4F74E85">
    <w:name w:val="05B633EC5115440B9AB44C72D4F74E85"/>
  </w:style>
  <w:style w:type="paragraph" w:customStyle="1" w:styleId="56BC0CA9EF564D09810EA8D7FA89E82A">
    <w:name w:val="56BC0CA9EF564D09810EA8D7FA89E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{914FD543-942B-42D8-922B-40B6FA59952C}tf16402488.dotx</Template>
  <TotalTime>8764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Lakshmi</dc:creator>
  <cp:keywords/>
  <dc:description/>
  <cp:lastModifiedBy>Soundarya Lakshmi</cp:lastModifiedBy>
  <cp:revision>3</cp:revision>
  <dcterms:created xsi:type="dcterms:W3CDTF">2020-02-26T18:56:00Z</dcterms:created>
  <dcterms:modified xsi:type="dcterms:W3CDTF">2020-03-09T06:07:00Z</dcterms:modified>
  <cp:category/>
</cp:coreProperties>
</file>